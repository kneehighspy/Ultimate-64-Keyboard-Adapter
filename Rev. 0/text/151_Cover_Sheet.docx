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CFF7" w14:textId="5A5D070E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38AE138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1EED472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258FA1C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7F713CACCD8F4AE88440DBBF3F1FA694"/>
        </w:placeholder>
      </w:sdtPr>
      <w:sdtEndPr>
        <w:rPr>
          <w:sz w:val="48"/>
          <w:szCs w:val="48"/>
        </w:rPr>
      </w:sdtEndPr>
      <w:sdtContent>
        <w:p w14:paraId="3A7FDA7D" w14:textId="4E840D67" w:rsidR="00D20149" w:rsidRPr="00950B62" w:rsidRDefault="00CA6D4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Ultimate 64 Keyboard Extension</w:t>
          </w:r>
        </w:p>
      </w:sdtContent>
    </w:sdt>
    <w:p w14:paraId="55EDD0D7" w14:textId="1C077D8F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A6D48">
        <w:rPr>
          <w:sz w:val="36"/>
          <w:szCs w:val="36"/>
          <w:lang w:val="en-US"/>
        </w:rPr>
        <w:t>151</w:t>
      </w:r>
    </w:p>
    <w:p w14:paraId="1F71A35F" w14:textId="6668906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A6D48">
        <w:rPr>
          <w:sz w:val="36"/>
          <w:szCs w:val="36"/>
          <w:lang w:val="en-US"/>
        </w:rPr>
        <w:t>0</w:t>
      </w:r>
    </w:p>
    <w:p w14:paraId="65953020" w14:textId="74AD592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A6D48">
        <w:rPr>
          <w:sz w:val="36"/>
          <w:szCs w:val="36"/>
          <w:lang w:val="en-US"/>
        </w:rPr>
        <w:t>26.06.2020</w:t>
      </w:r>
    </w:p>
    <w:p w14:paraId="76F844DF" w14:textId="3943454E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64C68418" w14:textId="77777777" w:rsidR="00CA6D48" w:rsidRPr="00950B62" w:rsidRDefault="00CA6D48" w:rsidP="00D20149">
      <w:pPr>
        <w:jc w:val="center"/>
        <w:rPr>
          <w:sz w:val="36"/>
          <w:szCs w:val="36"/>
          <w:lang w:val="en-US"/>
        </w:rPr>
      </w:pPr>
    </w:p>
    <w:sectPr w:rsidR="00CA6D48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48"/>
    <w:rsid w:val="00394953"/>
    <w:rsid w:val="0070552A"/>
    <w:rsid w:val="007D5C22"/>
    <w:rsid w:val="00923FE4"/>
    <w:rsid w:val="00950B62"/>
    <w:rsid w:val="009A38BA"/>
    <w:rsid w:val="00B510DA"/>
    <w:rsid w:val="00CA6D48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5856"/>
  <w15:chartTrackingRefBased/>
  <w15:docId w15:val="{442006AB-52AF-42AE-A717-08093347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713CACCD8F4AE88440DBBF3F1FA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D79CB7-1479-4A57-BD02-9DE9689DB8D9}"/>
      </w:docPartPr>
      <w:docPartBody>
        <w:p w:rsidR="00000000" w:rsidRDefault="00E60933">
          <w:pPr>
            <w:pStyle w:val="7F713CACCD8F4AE88440DBBF3F1FA694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F713CACCD8F4AE88440DBBF3F1FA694">
    <w:name w:val="7F713CACCD8F4AE88440DBBF3F1FA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2020-06-26T07:08:00Z</dcterms:created>
  <dcterms:modified xsi:type="dcterms:W3CDTF">2020-06-26T07:10:00Z</dcterms:modified>
</cp:coreProperties>
</file>